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B90E27" w:rsidRDefault="00FA0B56">
      <w:pPr>
        <w:pStyle w:val="Title"/>
        <w:jc w:val="right"/>
        <w:rPr>
          <w:rFonts w:ascii="Times New Roman" w:hAnsi="Times New Roman"/>
        </w:rPr>
      </w:pPr>
      <w:r>
        <w:t>Movie renting application</w:t>
      </w:r>
    </w:p>
    <w:p w:rsidR="0085257A" w:rsidRPr="00B90E27" w:rsidRDefault="00581857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FA0B56">
            <w:pPr>
              <w:pStyle w:val="Tabletext"/>
            </w:pPr>
            <w:r>
              <w:t>27</w:t>
            </w:r>
            <w:r w:rsidR="00B97D3E">
              <w:t>/03/17</w:t>
            </w:r>
          </w:p>
        </w:tc>
        <w:tc>
          <w:tcPr>
            <w:tcW w:w="1152" w:type="dxa"/>
          </w:tcPr>
          <w:p w:rsidR="0085257A" w:rsidRPr="00B90E27" w:rsidRDefault="00B97D3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FA0B56">
            <w:pPr>
              <w:pStyle w:val="Tabletext"/>
            </w:pPr>
            <w:r>
              <w:t>Tuhut Raul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836CA8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836CA8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7D3E" w:rsidRDefault="0085257A" w:rsidP="008E3D1D">
      <w:pPr>
        <w:ind w:firstLine="720"/>
      </w:pPr>
      <w:r w:rsidRPr="00B97D3E">
        <w:t xml:space="preserve">The purpose of this document is to collect, analyze, and define high-level needs and features of the </w:t>
      </w:r>
      <w:r w:rsidR="00132125">
        <w:t>Movie renting a</w:t>
      </w:r>
      <w:r w:rsidR="00B97D3E">
        <w:t>pplication</w:t>
      </w:r>
      <w:r w:rsidRPr="00B97D3E">
        <w:t>. It focuses on the capabilities needed by the stakeholders and the target users, and why these need</w:t>
      </w:r>
      <w:r w:rsidR="00FA0B56">
        <w:t>s exist. The details of how the Movie renting application</w:t>
      </w:r>
      <w:r w:rsidRPr="00B97D3E">
        <w:t xml:space="preserve"> fulfills these needs are detailed in the use-case an</w:t>
      </w:r>
      <w:r w:rsidR="00B97D3E">
        <w:t>d supplementary specifications.</w:t>
      </w:r>
    </w:p>
    <w:p w:rsidR="0085257A" w:rsidRPr="00B97D3E" w:rsidRDefault="0085257A" w:rsidP="008E3D1D">
      <w:pPr>
        <w:ind w:firstLine="720"/>
      </w:pPr>
      <w:r w:rsidRPr="00B97D3E">
        <w:t xml:space="preserve">The introduction of the Vision document provides an overview of the entire document. It includes the purpose, scope, definitions, acronyms, abbreviations, references, and overview of </w:t>
      </w:r>
      <w:r w:rsidR="00FA0B56">
        <w:t xml:space="preserve"> </w:t>
      </w:r>
      <w:r w:rsidRPr="00B97D3E">
        <w:t xml:space="preserve">this Vision </w:t>
      </w:r>
      <w:r w:rsidR="00B97D3E">
        <w:t>document.</w:t>
      </w:r>
    </w:p>
    <w:p w:rsidR="0085257A" w:rsidRPr="008E3D1D" w:rsidRDefault="0085257A" w:rsidP="00F669DB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B7757B" w:rsidRPr="00B7757B" w:rsidRDefault="00B7757B" w:rsidP="00B7757B">
      <w:pPr>
        <w:pStyle w:val="BodyText"/>
        <w:ind w:left="0"/>
      </w:pPr>
      <w:r>
        <w:t xml:space="preserve"> </w:t>
      </w:r>
      <w:r>
        <w:tab/>
        <w:t xml:space="preserve">The purpose of this document is to </w:t>
      </w:r>
      <w:r w:rsidR="008E3D1D">
        <w:t>describe a client-server application for the users</w:t>
      </w:r>
      <w:r w:rsidR="0049683D">
        <w:t xml:space="preserve"> </w:t>
      </w:r>
      <w:r w:rsidR="008E3D1D">
        <w:t>(customers), employees and administrator of a</w:t>
      </w:r>
      <w:r w:rsidR="00FA0B56">
        <w:t xml:space="preserve"> Movie renting application</w:t>
      </w:r>
      <w:r>
        <w:t>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8E3D1D" w:rsidRDefault="008E3D1D" w:rsidP="008E3D1D">
      <w:pPr>
        <w:ind w:left="720"/>
      </w:pPr>
      <w:r>
        <w:t>The application allows customers to se</w:t>
      </w:r>
      <w:r w:rsidR="00FA0B56">
        <w:t>arch and view the available movies</w:t>
      </w:r>
      <w:r>
        <w:t>, including information and photos</w:t>
      </w:r>
      <w:r w:rsidR="00FA0B56">
        <w:t xml:space="preserve"> about them</w:t>
      </w:r>
      <w:r w:rsidR="00132125">
        <w:t>, and their mark on an international level ranking movie</w:t>
      </w:r>
      <w:r>
        <w:t xml:space="preserve">. </w:t>
      </w:r>
    </w:p>
    <w:p w:rsidR="008E3D1D" w:rsidRPr="008E3D1D" w:rsidRDefault="008E3D1D" w:rsidP="008E3D1D">
      <w:r>
        <w:t>It is also a way for the</w:t>
      </w:r>
      <w:r w:rsidR="00FA0B56">
        <w:t xml:space="preserve"> administrator to manage the movie</w:t>
      </w:r>
      <w:r>
        <w:t>s, employees and customers too.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E558E8" w:rsidRPr="00E558E8" w:rsidRDefault="00E558E8" w:rsidP="00E558E8">
      <w:pPr>
        <w:pStyle w:val="BodyText"/>
        <w:ind w:left="0"/>
      </w:pPr>
      <w:r>
        <w:tab/>
        <w:t>The application will use JDK for Java and MySQL for storing the database. JDK is the abbreviation for Java Development Kit, and SQL means Structured Query Language.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B74D05" w:rsidRPr="00B74D05" w:rsidRDefault="00B74D05" w:rsidP="00B74D05">
      <w:pPr>
        <w:pStyle w:val="BodyText"/>
      </w:pPr>
      <w:r>
        <w:t>The application comes in handy for the customers wh</w:t>
      </w:r>
      <w:r w:rsidR="00FA0B56">
        <w:t>o are interested in renting a movie</w:t>
      </w:r>
      <w:r>
        <w:t>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4D4CC4">
            <w:r>
              <w:t xml:space="preserve">Lack of time </w:t>
            </w:r>
            <w:r w:rsidR="00132125">
              <w:t>in going to multiple movie</w:t>
            </w:r>
            <w:r w:rsidR="004D4CC4">
              <w:t xml:space="preserve"> </w:t>
            </w:r>
            <w:r w:rsidR="00132125">
              <w:t>pages based on the movie type(drama,horror,comedy…etc)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>T</w:t>
            </w:r>
            <w:r w:rsidR="0081308E" w:rsidRPr="00B74D05">
              <w:t xml:space="preserve">he </w:t>
            </w:r>
            <w:r w:rsidR="00132125">
              <w:t xml:space="preserve">interes of customers which wants to rent a movie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>Spending a lot o</w:t>
            </w:r>
            <w:r w:rsidR="00132125">
              <w:t>f time for visiting multiple movie</w:t>
            </w:r>
            <w:r>
              <w:t xml:space="preserve"> </w:t>
            </w:r>
            <w:r w:rsidR="00132125">
              <w:t>pages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 xml:space="preserve">An </w:t>
            </w:r>
            <w:r w:rsidR="0081308E" w:rsidRPr="00B74D05">
              <w:t xml:space="preserve">application available for customers in order to search a particular </w:t>
            </w:r>
            <w:r w:rsidR="00132125">
              <w:t>movie to rent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F669DB">
      <w:pPr>
        <w:pStyle w:val="InfoBlue"/>
      </w:pPr>
      <w:bookmarkStart w:id="29" w:name="_GoBack"/>
      <w:bookmarkEnd w:id="2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1E4C53" w:rsidP="00B74D05">
            <w:r>
              <w:t>Movie</w:t>
            </w:r>
            <w:r w:rsidR="0081308E" w:rsidRPr="00B74D05">
              <w:t xml:space="preserve"> customers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>Want</w:t>
            </w:r>
            <w:r w:rsidR="003E25D9" w:rsidRPr="00B74D05">
              <w:t xml:space="preserve"> t</w:t>
            </w:r>
            <w:r w:rsidR="00132125">
              <w:t>o rent a movie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B74D05">
            <w:pPr>
              <w:pStyle w:val="BodyText"/>
              <w:keepNext/>
              <w:ind w:left="72"/>
            </w:pPr>
            <w:r w:rsidRPr="00B90E27">
              <w:t>The (</w:t>
            </w:r>
            <w:r w:rsidR="00132125">
              <w:t>Movie renting application</w:t>
            </w:r>
            <w:r w:rsidRPr="00B90E27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5A3970" w:rsidP="00B74D05">
            <w:r>
              <w:t>I</w:t>
            </w:r>
            <w:r w:rsidR="0085257A" w:rsidRPr="00B74D05">
              <w:t xml:space="preserve">s a </w:t>
            </w:r>
            <w:r w:rsidR="00B74D05">
              <w:t>software</w:t>
            </w:r>
            <w:r w:rsidR="003E25D9" w:rsidRPr="00B74D05">
              <w:t xml:space="preserve"> application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4D4CC4" w:rsidP="004D4CC4">
            <w:r>
              <w:t>Give</w:t>
            </w:r>
            <w:r w:rsidR="005A3970">
              <w:t xml:space="preserve"> customers </w:t>
            </w:r>
            <w:r>
              <w:t xml:space="preserve">the possibility to choose between </w:t>
            </w:r>
            <w:r w:rsidR="00132125">
              <w:t>movies sorted by</w:t>
            </w:r>
            <w:r w:rsidR="00A83F97">
              <w:t xml:space="preserve"> their</w:t>
            </w:r>
            <w:r w:rsidR="00132125">
              <w:t xml:space="preserve"> genre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132125" w:rsidP="00B74D05">
            <w:r>
              <w:t>A renting</w:t>
            </w:r>
            <w:r w:rsidR="004D4CC4">
              <w:t xml:space="preserve"> site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74D05" w:rsidRDefault="005A3970" w:rsidP="00B74D05">
            <w:r>
              <w:t>Give</w:t>
            </w:r>
            <w:r w:rsidR="003E25D9" w:rsidRPr="00B74D05">
              <w:t xml:space="preserve"> </w:t>
            </w:r>
            <w:r w:rsidR="00132125">
              <w:t xml:space="preserve">the possibility to see more movies </w:t>
            </w:r>
            <w:r w:rsidR="003E25D9" w:rsidRPr="00B74D05">
              <w:t xml:space="preserve"> in parallel </w:t>
            </w:r>
            <w:r w:rsidR="00D921A7" w:rsidRPr="00B74D05">
              <w:t xml:space="preserve">in order </w:t>
            </w:r>
            <w:r w:rsidR="003E25D9" w:rsidRPr="00B74D05">
              <w:t>to make a comparison</w:t>
            </w:r>
            <w:r w:rsidR="00D921A7" w:rsidRPr="00B74D05">
              <w:t xml:space="preserve"> for a better choice</w:t>
            </w:r>
            <w:r w:rsidR="00132125">
              <w:t xml:space="preserve"> 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85257A" w:rsidRPr="00CA1312" w:rsidRDefault="00CA1312" w:rsidP="00CA1312">
      <w:pPr>
        <w:ind w:firstLine="720"/>
      </w:pPr>
      <w:r>
        <w:t>Design and implement a client-ser</w:t>
      </w:r>
      <w:r w:rsidR="00A83F97">
        <w:t>ver application for renting movies</w:t>
      </w:r>
      <w:r>
        <w:t>. The application wi</w:t>
      </w:r>
      <w:r w:rsidR="00A83F97">
        <w:t>ll be used by customers, renting</w:t>
      </w:r>
      <w:r>
        <w:t xml:space="preserve"> company’s employees and an administrator. A customer can search and view the ava</w:t>
      </w:r>
      <w:r w:rsidR="00A83F97">
        <w:t xml:space="preserve">ilable movies for a specific genre  </w:t>
      </w:r>
      <w:r w:rsidR="0080240A">
        <w:t>.</w:t>
      </w:r>
      <w:r w:rsidR="00A83F97">
        <w:t xml:space="preserve"> In order to rent a movie</w:t>
      </w:r>
      <w:r>
        <w:t xml:space="preserve">, a customer must fill a contract with its personal data, contract created by the employee. The administrator </w:t>
      </w:r>
      <w:r w:rsidR="00F0303B">
        <w:t>can make CRUD operation</w:t>
      </w:r>
      <w:r w:rsidR="00A83F97">
        <w:t xml:space="preserve">s (create/update/delete) on movies </w:t>
      </w:r>
      <w:r w:rsidR="00F0303B">
        <w:t>, employees and customers.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D921A7" w:rsidRDefault="00D921A7" w:rsidP="0081229A">
            <w:pPr>
              <w:pStyle w:val="BodyText"/>
            </w:pPr>
            <w:r>
              <w:t>Teacher</w:t>
            </w:r>
          </w:p>
          <w:p w:rsidR="00D921A7" w:rsidRPr="00D921A7" w:rsidRDefault="00D921A7" w:rsidP="0081229A">
            <w:pPr>
              <w:pStyle w:val="BodyText"/>
            </w:pPr>
            <w:r>
              <w:t>Me</w:t>
            </w:r>
          </w:p>
        </w:tc>
        <w:tc>
          <w:tcPr>
            <w:tcW w:w="2610" w:type="dxa"/>
          </w:tcPr>
          <w:p w:rsidR="00D921A7" w:rsidRDefault="00D921A7" w:rsidP="00D921A7">
            <w:pPr>
              <w:pStyle w:val="BodyText"/>
            </w:pPr>
            <w:r>
              <w:t>Laboratory guide</w:t>
            </w:r>
          </w:p>
          <w:p w:rsidR="00D921A7" w:rsidRPr="00D921A7" w:rsidRDefault="00D921A7" w:rsidP="00D921A7">
            <w:pPr>
              <w:pStyle w:val="BodyText"/>
            </w:pPr>
            <w:r>
              <w:t>Project developer</w:t>
            </w:r>
          </w:p>
        </w:tc>
        <w:tc>
          <w:tcPr>
            <w:tcW w:w="3960" w:type="dxa"/>
          </w:tcPr>
          <w:p w:rsidR="00D921A7" w:rsidRDefault="0081229A" w:rsidP="0081229A">
            <w:pPr>
              <w:pStyle w:val="BodyText"/>
            </w:pPr>
            <w:r>
              <w:t>M</w:t>
            </w:r>
            <w:r w:rsidR="00D921A7">
              <w:t>onitors the project’s progress</w:t>
            </w:r>
          </w:p>
          <w:p w:rsidR="00D921A7" w:rsidRPr="00D921A7" w:rsidRDefault="0081229A" w:rsidP="0081229A">
            <w:pPr>
              <w:pStyle w:val="BodyText"/>
            </w:pPr>
            <w:r>
              <w:t>E</w:t>
            </w:r>
            <w:r w:rsidR="00D921A7">
              <w:t>nsures that the project will be finished in time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85257A" w:rsidRPr="00B90E27" w:rsidRDefault="0085257A" w:rsidP="00F669DB">
      <w:pPr>
        <w:pStyle w:val="InfoBlue"/>
      </w:pPr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890"/>
        <w:gridCol w:w="3240"/>
        <w:gridCol w:w="2448"/>
      </w:tblGrid>
      <w:tr w:rsidR="0085257A" w:rsidRPr="00B90E27" w:rsidTr="00D921A7">
        <w:trPr>
          <w:trHeight w:val="418"/>
        </w:trPr>
        <w:tc>
          <w:tcPr>
            <w:tcW w:w="135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44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D921A7">
        <w:trPr>
          <w:trHeight w:val="976"/>
        </w:trPr>
        <w:tc>
          <w:tcPr>
            <w:tcW w:w="1350" w:type="dxa"/>
          </w:tcPr>
          <w:p w:rsidR="00D921A7" w:rsidRDefault="00D921A7" w:rsidP="00D921A7">
            <w:pPr>
              <w:pStyle w:val="BodyText"/>
              <w:ind w:left="0"/>
            </w:pPr>
            <w:r>
              <w:t>Customer</w:t>
            </w:r>
          </w:p>
          <w:p w:rsidR="0081229A" w:rsidRDefault="0081229A" w:rsidP="00D921A7">
            <w:pPr>
              <w:pStyle w:val="BodyText"/>
              <w:ind w:left="0"/>
            </w:pPr>
          </w:p>
          <w:p w:rsidR="00D921A7" w:rsidRDefault="00D921A7" w:rsidP="00D921A7">
            <w:pPr>
              <w:pStyle w:val="BodyText"/>
              <w:ind w:left="0"/>
            </w:pPr>
            <w:r>
              <w:t>Employee</w:t>
            </w:r>
          </w:p>
          <w:p w:rsidR="00D921A7" w:rsidRDefault="00D921A7" w:rsidP="00D921A7">
            <w:pPr>
              <w:pStyle w:val="BodyText"/>
              <w:ind w:left="0"/>
            </w:pPr>
          </w:p>
          <w:p w:rsidR="00D921A7" w:rsidRPr="00D921A7" w:rsidRDefault="00D921A7" w:rsidP="00D921A7">
            <w:pPr>
              <w:pStyle w:val="BodyText"/>
              <w:ind w:left="0"/>
            </w:pPr>
            <w:r>
              <w:t>Administrator</w:t>
            </w:r>
          </w:p>
        </w:tc>
        <w:tc>
          <w:tcPr>
            <w:tcW w:w="1890" w:type="dxa"/>
          </w:tcPr>
          <w:p w:rsidR="0081229A" w:rsidRDefault="00D921A7" w:rsidP="00D921A7">
            <w:pPr>
              <w:pStyle w:val="BodyText"/>
              <w:ind w:left="0"/>
            </w:pPr>
            <w:r>
              <w:t>P</w:t>
            </w:r>
            <w:r w:rsidR="00A83F97">
              <w:t>ersons interested in renting movies</w:t>
            </w:r>
          </w:p>
          <w:p w:rsidR="00D921A7" w:rsidRDefault="00A83F97" w:rsidP="00D921A7">
            <w:pPr>
              <w:pStyle w:val="BodyText"/>
              <w:ind w:left="0"/>
            </w:pPr>
            <w:r>
              <w:t>Persons who work in the renting</w:t>
            </w:r>
            <w:r w:rsidR="00D921A7">
              <w:t xml:space="preserve"> company</w:t>
            </w:r>
          </w:p>
          <w:p w:rsidR="00D921A7" w:rsidRDefault="00D921A7" w:rsidP="00D921A7">
            <w:pPr>
              <w:pStyle w:val="BodyText"/>
              <w:ind w:left="0"/>
            </w:pPr>
            <w:r>
              <w:t>People who manage the employees and customers</w:t>
            </w:r>
          </w:p>
          <w:p w:rsidR="00D921A7" w:rsidRPr="00D921A7" w:rsidRDefault="00D921A7" w:rsidP="00D921A7">
            <w:pPr>
              <w:pStyle w:val="BodyText"/>
              <w:ind w:left="0"/>
            </w:pPr>
          </w:p>
        </w:tc>
        <w:tc>
          <w:tcPr>
            <w:tcW w:w="3240" w:type="dxa"/>
          </w:tcPr>
          <w:p w:rsidR="00D921A7" w:rsidRDefault="0081229A" w:rsidP="00D921A7">
            <w:pPr>
              <w:pStyle w:val="BodyText"/>
            </w:pPr>
            <w:r>
              <w:t>S</w:t>
            </w:r>
            <w:r w:rsidR="00A83F97">
              <w:t>earch and view available movies</w:t>
            </w:r>
          </w:p>
          <w:p w:rsidR="00D921A7" w:rsidRDefault="0081229A" w:rsidP="00D921A7">
            <w:pPr>
              <w:pStyle w:val="BodyText"/>
            </w:pPr>
            <w:r>
              <w:t>C</w:t>
            </w:r>
            <w:r w:rsidR="00D921A7">
              <w:t>reate contracts with customers</w:t>
            </w:r>
          </w:p>
          <w:p w:rsidR="0081229A" w:rsidRDefault="0081229A" w:rsidP="00D921A7">
            <w:pPr>
              <w:pStyle w:val="BodyText"/>
            </w:pPr>
          </w:p>
          <w:p w:rsidR="00D921A7" w:rsidRPr="00D921A7" w:rsidRDefault="0081229A" w:rsidP="00D921A7">
            <w:pPr>
              <w:pStyle w:val="BodyText"/>
            </w:pPr>
            <w:r>
              <w:t>C</w:t>
            </w:r>
            <w:r w:rsidR="00D921A7">
              <w:t>oordinates work</w:t>
            </w:r>
          </w:p>
        </w:tc>
        <w:tc>
          <w:tcPr>
            <w:tcW w:w="2448" w:type="dxa"/>
          </w:tcPr>
          <w:p w:rsidR="0085257A" w:rsidRPr="00836CA8" w:rsidRDefault="0085257A" w:rsidP="00F669DB">
            <w:pPr>
              <w:pStyle w:val="InfoBlue"/>
            </w:pP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257A" w:rsidRPr="00B90E27" w:rsidRDefault="00A6393A" w:rsidP="00A6393A">
      <w:pPr>
        <w:pStyle w:val="BodyText"/>
        <w:ind w:left="0"/>
      </w:pPr>
      <w:r>
        <w:t xml:space="preserve"> </w:t>
      </w:r>
      <w:r>
        <w:tab/>
      </w:r>
      <w:r w:rsidR="00436E74">
        <w:t>I will work alone in order to complete this task.</w:t>
      </w:r>
      <w:r>
        <w:t xml:space="preserve"> </w:t>
      </w:r>
      <w:r w:rsidR="00436E74">
        <w:t>The amount of time spent in each activity is variable. It depends on the complexity of the activity.</w:t>
      </w:r>
      <w:r w:rsidR="003F7276">
        <w:t xml:space="preserve"> </w:t>
      </w:r>
      <w:r>
        <w:t xml:space="preserve">The users could use </w:t>
      </w:r>
      <w:r w:rsidR="003F7276">
        <w:t xml:space="preserve">the </w:t>
      </w:r>
      <w:r>
        <w:t>application everywhere.</w:t>
      </w:r>
      <w:r w:rsidR="00FE3B7B">
        <w:t xml:space="preserve"> Internet connection is</w:t>
      </w:r>
      <w:r w:rsidR="007C45D8">
        <w:t xml:space="preserve"> a constraint.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lastRenderedPageBreak/>
        <w:t>Product Requirements</w:t>
      </w:r>
      <w:bookmarkEnd w:id="45"/>
      <w:bookmarkEnd w:id="46"/>
      <w:bookmarkEnd w:id="47"/>
    </w:p>
    <w:p w:rsidR="0085257A" w:rsidRPr="003F7276" w:rsidRDefault="003F7276" w:rsidP="003F7276">
      <w:r>
        <w:t xml:space="preserve"> </w:t>
      </w:r>
      <w:r>
        <w:tab/>
        <w:t xml:space="preserve">In order to implement this application, all I need is a computer with an integrated development environment (IDE) for Java capable of </w:t>
      </w:r>
      <w:r w:rsidR="00775528">
        <w:t>establishing</w:t>
      </w:r>
      <w:r>
        <w:t xml:space="preserve"> a connection with </w:t>
      </w:r>
      <w:r w:rsidR="009F2C59">
        <w:t>one</w:t>
      </w:r>
      <w:r>
        <w:t xml:space="preserve"> SQL Server.</w:t>
      </w:r>
      <w:r w:rsidR="009F2C59">
        <w:t xml:space="preserve"> It will require a minimum of 2 GB RAM.</w:t>
      </w:r>
    </w:p>
    <w:sectPr w:rsidR="0085257A" w:rsidRPr="003F7276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E07" w:rsidRDefault="00472E07">
      <w:pPr>
        <w:spacing w:line="240" w:lineRule="auto"/>
      </w:pPr>
      <w:r>
        <w:separator/>
      </w:r>
    </w:p>
  </w:endnote>
  <w:endnote w:type="continuationSeparator" w:id="0">
    <w:p w:rsidR="00472E07" w:rsidRDefault="00472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FA0B56">
          <w:pPr>
            <w:jc w:val="center"/>
          </w:pPr>
          <w:r>
            <w:sym w:font="Symbol" w:char="F0D3"/>
          </w:r>
          <w:r w:rsidR="00FA0B56">
            <w:t>Tuhut Raul</w:t>
          </w:r>
          <w:r>
            <w:t xml:space="preserve">, </w:t>
          </w:r>
          <w:r w:rsidR="00836CA8">
            <w:fldChar w:fldCharType="begin"/>
          </w:r>
          <w:r w:rsidR="00836CA8">
            <w:instrText xml:space="preserve"> DATE \@ "yyyy" </w:instrText>
          </w:r>
          <w:r w:rsidR="00836CA8">
            <w:fldChar w:fldCharType="separate"/>
          </w:r>
          <w:r w:rsidR="00FA0B56">
            <w:rPr>
              <w:noProof/>
            </w:rPr>
            <w:t>2017</w:t>
          </w:r>
          <w:r w:rsidR="00836CA8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1E4C53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E07" w:rsidRDefault="00472E07">
      <w:pPr>
        <w:spacing w:line="240" w:lineRule="auto"/>
      </w:pPr>
      <w:r>
        <w:separator/>
      </w:r>
    </w:p>
  </w:footnote>
  <w:footnote w:type="continuationSeparator" w:id="0">
    <w:p w:rsidR="00472E07" w:rsidRDefault="00472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B57977" w:rsidRDefault="00FA0B56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Tuhut Raul</w:t>
    </w:r>
  </w:p>
  <w:p w:rsidR="00AD439A" w:rsidRPr="00B57977" w:rsidRDefault="00B7757B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B57977">
      <w:rPr>
        <w:rFonts w:ascii="Arial" w:hAnsi="Arial" w:cs="Arial"/>
        <w:b/>
        <w:sz w:val="36"/>
        <w:szCs w:val="36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FA0B56" w:rsidP="00B7757B">
          <w:r>
            <w:t>Movie renting 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581857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AD439A" w:rsidP="00B7757B">
          <w:r>
            <w:t xml:space="preserve">  Date:  </w:t>
          </w:r>
          <w:r w:rsidR="00FA0B56">
            <w:t>27</w:t>
          </w:r>
          <w:r w:rsidR="00B7757B">
            <w:t>/03/17</w:t>
          </w:r>
        </w:p>
      </w:tc>
    </w:tr>
    <w:tr w:rsidR="00AD439A">
      <w:tc>
        <w:tcPr>
          <w:tcW w:w="9558" w:type="dxa"/>
          <w:gridSpan w:val="2"/>
        </w:tcPr>
        <w:p w:rsidR="00AD439A" w:rsidRDefault="00B97D3E">
          <w:r>
            <w:t>1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58"/>
    <w:rsid w:val="00096D3B"/>
    <w:rsid w:val="000C224F"/>
    <w:rsid w:val="00132125"/>
    <w:rsid w:val="001C7458"/>
    <w:rsid w:val="001D42BB"/>
    <w:rsid w:val="001E4C53"/>
    <w:rsid w:val="003E25D9"/>
    <w:rsid w:val="003F7276"/>
    <w:rsid w:val="00436E74"/>
    <w:rsid w:val="00472E07"/>
    <w:rsid w:val="0049683D"/>
    <w:rsid w:val="004D4CC4"/>
    <w:rsid w:val="00581857"/>
    <w:rsid w:val="005A3207"/>
    <w:rsid w:val="005A3970"/>
    <w:rsid w:val="00600853"/>
    <w:rsid w:val="006C5FBF"/>
    <w:rsid w:val="0073239A"/>
    <w:rsid w:val="00775528"/>
    <w:rsid w:val="007C45D8"/>
    <w:rsid w:val="0080240A"/>
    <w:rsid w:val="0081229A"/>
    <w:rsid w:val="0081308E"/>
    <w:rsid w:val="00836CA8"/>
    <w:rsid w:val="0085257A"/>
    <w:rsid w:val="008E3D1D"/>
    <w:rsid w:val="009B5BF2"/>
    <w:rsid w:val="009F2C59"/>
    <w:rsid w:val="00A61AF1"/>
    <w:rsid w:val="00A61FD4"/>
    <w:rsid w:val="00A6393A"/>
    <w:rsid w:val="00A83F97"/>
    <w:rsid w:val="00AB15B2"/>
    <w:rsid w:val="00AD439A"/>
    <w:rsid w:val="00B56935"/>
    <w:rsid w:val="00B57977"/>
    <w:rsid w:val="00B74D05"/>
    <w:rsid w:val="00B7757B"/>
    <w:rsid w:val="00B90E27"/>
    <w:rsid w:val="00B944EA"/>
    <w:rsid w:val="00B97D3E"/>
    <w:rsid w:val="00BE1B76"/>
    <w:rsid w:val="00C24CF0"/>
    <w:rsid w:val="00C35D85"/>
    <w:rsid w:val="00CA1312"/>
    <w:rsid w:val="00D921A7"/>
    <w:rsid w:val="00DF1DF0"/>
    <w:rsid w:val="00E41E57"/>
    <w:rsid w:val="00E558E8"/>
    <w:rsid w:val="00E55EE3"/>
    <w:rsid w:val="00F0303B"/>
    <w:rsid w:val="00F36150"/>
    <w:rsid w:val="00F669DB"/>
    <w:rsid w:val="00FA0B56"/>
    <w:rsid w:val="00F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lastModifiedBy>Raul</cp:lastModifiedBy>
  <cp:revision>2</cp:revision>
  <cp:lastPrinted>2001-03-15T12:26:00Z</cp:lastPrinted>
  <dcterms:created xsi:type="dcterms:W3CDTF">2017-03-29T19:10:00Z</dcterms:created>
  <dcterms:modified xsi:type="dcterms:W3CDTF">2017-03-29T19:10:00Z</dcterms:modified>
</cp:coreProperties>
</file>