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C259DF">
      <w:pPr>
        <w:pStyle w:val="Title"/>
        <w:jc w:val="right"/>
        <w:rPr>
          <w:rFonts w:ascii="Times New Roman" w:hAnsi="Times New Roman"/>
        </w:rPr>
      </w:pPr>
      <w:r>
        <w:t>Movie renting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C259DF">
            <w:pPr>
              <w:pStyle w:val="Tabletext"/>
            </w:pPr>
            <w:r>
              <w:t>27</w:t>
            </w:r>
            <w:r w:rsidR="00A70751">
              <w:t>/03/17</w:t>
            </w:r>
          </w:p>
        </w:tc>
        <w:tc>
          <w:tcPr>
            <w:tcW w:w="1152" w:type="dxa"/>
          </w:tcPr>
          <w:p w:rsidR="008C4393" w:rsidRPr="00D047E9" w:rsidRDefault="00A7075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C259DF">
            <w:pPr>
              <w:pStyle w:val="Tabletext"/>
            </w:pPr>
            <w:r>
              <w:t>Tuhut Raul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F14017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F1401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F14017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F1401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761C0E" w:rsidRDefault="00761C0E" w:rsidP="00003EF2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814068" w:rsidRPr="00761C0E" w:rsidRDefault="00814068" w:rsidP="00814068">
      <w:r>
        <w:t>Use case: rent movie</w:t>
      </w:r>
    </w:p>
    <w:p w:rsidR="00814068" w:rsidRPr="00761C0E" w:rsidRDefault="00814068" w:rsidP="00814068">
      <w:r w:rsidRPr="00761C0E">
        <w:t>Level: user-goal level</w:t>
      </w:r>
    </w:p>
    <w:p w:rsidR="00814068" w:rsidRPr="00761C0E" w:rsidRDefault="00814068" w:rsidP="00814068">
      <w:r w:rsidRPr="00761C0E">
        <w:t>Primary actor: customer</w:t>
      </w:r>
    </w:p>
    <w:p w:rsidR="00814068" w:rsidRPr="00761C0E" w:rsidRDefault="00814068" w:rsidP="00814068">
      <w:r w:rsidRPr="00761C0E">
        <w:t>Main success scenario: fill a contract with its personal data and pay the price</w:t>
      </w:r>
    </w:p>
    <w:p w:rsidR="00814068" w:rsidRPr="00761C0E" w:rsidRDefault="00814068" w:rsidP="00814068">
      <w:r w:rsidRPr="00761C0E">
        <w:t xml:space="preserve">Extensions: </w:t>
      </w:r>
      <w:r>
        <w:t>the movie is out of stock</w:t>
      </w:r>
    </w:p>
    <w:p w:rsidR="00814068" w:rsidRPr="00761C0E" w:rsidRDefault="00814068" w:rsidP="00814068"/>
    <w:p w:rsidR="00814068" w:rsidRPr="00761C0E" w:rsidRDefault="00814068" w:rsidP="00814068">
      <w:r>
        <w:t>Use case: search movie</w:t>
      </w:r>
    </w:p>
    <w:p w:rsidR="00814068" w:rsidRPr="00761C0E" w:rsidRDefault="00814068" w:rsidP="00814068">
      <w:r w:rsidRPr="00761C0E">
        <w:t>Level: sub-function</w:t>
      </w:r>
    </w:p>
    <w:p w:rsidR="00814068" w:rsidRPr="00761C0E" w:rsidRDefault="00814068" w:rsidP="00814068">
      <w:r w:rsidRPr="00761C0E">
        <w:t>Primary actor: customer</w:t>
      </w:r>
    </w:p>
    <w:p w:rsidR="00814068" w:rsidRPr="00761C0E" w:rsidRDefault="00814068" w:rsidP="00814068">
      <w:r w:rsidRPr="00761C0E">
        <w:t>Mai</w:t>
      </w:r>
      <w:r>
        <w:t>n success scenario: search a movie</w:t>
      </w:r>
      <w:r w:rsidRPr="00761C0E">
        <w:t xml:space="preserve"> according to desired specifications</w:t>
      </w:r>
    </w:p>
    <w:p w:rsidR="00814068" w:rsidRPr="00761C0E" w:rsidRDefault="00814068" w:rsidP="00814068"/>
    <w:p w:rsidR="00814068" w:rsidRPr="00761C0E" w:rsidRDefault="00814068" w:rsidP="00814068">
      <w:r>
        <w:t>Use case: sell (rent)  movie</w:t>
      </w:r>
    </w:p>
    <w:p w:rsidR="00814068" w:rsidRPr="00761C0E" w:rsidRDefault="00814068" w:rsidP="00814068">
      <w:r w:rsidRPr="00761C0E">
        <w:t>Level: user-goal level</w:t>
      </w:r>
    </w:p>
    <w:p w:rsidR="00814068" w:rsidRPr="00761C0E" w:rsidRDefault="00814068" w:rsidP="00814068">
      <w:r w:rsidRPr="00761C0E">
        <w:t>Primary actor: employee</w:t>
      </w:r>
    </w:p>
    <w:p w:rsidR="00814068" w:rsidRPr="00761C0E" w:rsidRDefault="00814068" w:rsidP="00814068">
      <w:r w:rsidRPr="00761C0E">
        <w:t>Main success scenario: create a contract with the customer and receive the payment</w:t>
      </w:r>
    </w:p>
    <w:p w:rsidR="00814068" w:rsidRPr="00761C0E" w:rsidRDefault="00814068" w:rsidP="00814068">
      <w:r w:rsidRPr="00761C0E">
        <w:t>Extensions: the customer needs tim</w:t>
      </w:r>
      <w:r>
        <w:t>e to decide about renting the movie</w:t>
      </w:r>
      <w:r w:rsidRPr="00761C0E">
        <w:t xml:space="preserve"> or not </w:t>
      </w:r>
    </w:p>
    <w:p w:rsidR="00003EF2" w:rsidRPr="00D047E9" w:rsidRDefault="00003EF2" w:rsidP="00003EF2">
      <w:pPr>
        <w:pStyle w:val="InfoBlue"/>
      </w:pPr>
    </w:p>
    <w:p w:rsidR="00003EF2" w:rsidRPr="00003EF2" w:rsidRDefault="00003EF2" w:rsidP="00003EF2">
      <w:pPr>
        <w:pStyle w:val="BodyText"/>
      </w:pPr>
    </w:p>
    <w:p w:rsidR="00814068" w:rsidRDefault="00814068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GoBack"/>
      <w:bookmarkEnd w:id="6"/>
      <w:r w:rsidRPr="00D047E9">
        <w:rPr>
          <w:rFonts w:ascii="Times New Roman" w:hAnsi="Times New Roman"/>
        </w:rPr>
        <w:t>UML Use-Case Diagrams</w:t>
      </w:r>
      <w:bookmarkEnd w:id="5"/>
    </w:p>
    <w:p w:rsidR="008C4393" w:rsidRDefault="008C4393" w:rsidP="00D047E9">
      <w:pPr>
        <w:pStyle w:val="InfoBlue"/>
      </w:pPr>
    </w:p>
    <w:p w:rsidR="0066009F" w:rsidRDefault="00814068" w:rsidP="0066009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49592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9F" w:rsidRPr="0066009F" w:rsidRDefault="00814068" w:rsidP="00484C5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067300" cy="478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0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09F" w:rsidRPr="0066009F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73" w:rsidRDefault="001B3373">
      <w:pPr>
        <w:spacing w:line="240" w:lineRule="auto"/>
      </w:pPr>
      <w:r>
        <w:separator/>
      </w:r>
    </w:p>
  </w:endnote>
  <w:endnote w:type="continuationSeparator" w:id="0">
    <w:p w:rsidR="001B3373" w:rsidRDefault="001B3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1068B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259DF">
            <w:t>Tuhut Raul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259D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814068">
            <w:rPr>
              <w:rStyle w:val="PageNumber"/>
              <w:noProof/>
            </w:rPr>
            <w:t>7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73" w:rsidRDefault="001B3373">
      <w:pPr>
        <w:spacing w:line="240" w:lineRule="auto"/>
      </w:pPr>
      <w:r>
        <w:separator/>
      </w:r>
    </w:p>
  </w:footnote>
  <w:footnote w:type="continuationSeparator" w:id="0">
    <w:p w:rsidR="001B3373" w:rsidRDefault="001B3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03EF2" w:rsidRDefault="00C259DF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Tuhut Raul</w:t>
    </w:r>
  </w:p>
  <w:p w:rsidR="0004741B" w:rsidRPr="00003EF2" w:rsidRDefault="00F14017" w:rsidP="0004741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003EF2">
      <w:rPr>
        <w:rFonts w:ascii="Arial" w:hAnsi="Arial" w:cs="Arial"/>
        <w:b/>
        <w:sz w:val="36"/>
        <w:szCs w:val="36"/>
      </w:rPr>
      <w:fldChar w:fldCharType="begin"/>
    </w:r>
    <w:r w:rsidRPr="00003EF2">
      <w:rPr>
        <w:rFonts w:ascii="Arial" w:hAnsi="Arial" w:cs="Arial"/>
        <w:b/>
        <w:sz w:val="36"/>
        <w:szCs w:val="36"/>
      </w:rPr>
      <w:instrText xml:space="preserve"> DOCPROPERTY "Company"  \* MERGEFORMAT </w:instrText>
    </w:r>
    <w:r w:rsidRPr="00003EF2">
      <w:rPr>
        <w:rFonts w:ascii="Arial" w:hAnsi="Arial" w:cs="Arial"/>
        <w:b/>
        <w:sz w:val="36"/>
        <w:szCs w:val="36"/>
      </w:rPr>
      <w:fldChar w:fldCharType="separate"/>
    </w:r>
    <w:r w:rsidR="00003EF2" w:rsidRPr="00003EF2">
      <w:rPr>
        <w:rFonts w:ascii="Arial" w:hAnsi="Arial" w:cs="Arial"/>
        <w:b/>
        <w:sz w:val="36"/>
        <w:szCs w:val="36"/>
      </w:rPr>
      <w:t>30233</w:t>
    </w:r>
    <w:r w:rsidRPr="00003EF2">
      <w:rPr>
        <w:rFonts w:ascii="Arial" w:hAnsi="Arial" w:cs="Arial"/>
        <w:b/>
        <w:sz w:val="36"/>
        <w:szCs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259DF" w:rsidP="00003EF2">
          <w:r>
            <w:t>Movie renting a</w:t>
          </w:r>
          <w:r w:rsidR="00003EF2">
            <w:t>pplication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003EF2">
          <w:r>
            <w:t xml:space="preserve">  Date:  </w:t>
          </w:r>
          <w:r w:rsidR="00C259DF">
            <w:t>27</w:t>
          </w:r>
          <w:r w:rsidR="00003EF2">
            <w:t>/03/17</w:t>
          </w:r>
        </w:p>
      </w:tc>
    </w:tr>
    <w:tr w:rsidR="008C4393">
      <w:tc>
        <w:tcPr>
          <w:tcW w:w="9558" w:type="dxa"/>
          <w:gridSpan w:val="2"/>
        </w:tcPr>
        <w:p w:rsidR="008C4393" w:rsidRDefault="00A70751">
          <w:r>
            <w:t>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86"/>
    <w:rsid w:val="00003EF2"/>
    <w:rsid w:val="0004741B"/>
    <w:rsid w:val="000916B9"/>
    <w:rsid w:val="001068B3"/>
    <w:rsid w:val="001B3373"/>
    <w:rsid w:val="002D02EB"/>
    <w:rsid w:val="00481DB5"/>
    <w:rsid w:val="00484C54"/>
    <w:rsid w:val="0056530F"/>
    <w:rsid w:val="00570E86"/>
    <w:rsid w:val="0066009F"/>
    <w:rsid w:val="00664E4B"/>
    <w:rsid w:val="006C543D"/>
    <w:rsid w:val="00761C0E"/>
    <w:rsid w:val="00814068"/>
    <w:rsid w:val="008C4393"/>
    <w:rsid w:val="00904F25"/>
    <w:rsid w:val="0090593F"/>
    <w:rsid w:val="00A70751"/>
    <w:rsid w:val="00C259DF"/>
    <w:rsid w:val="00C46A7D"/>
    <w:rsid w:val="00C709E3"/>
    <w:rsid w:val="00D047E9"/>
    <w:rsid w:val="00D720D3"/>
    <w:rsid w:val="00F14017"/>
    <w:rsid w:val="00FB2ED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lastModifiedBy>Raul</cp:lastModifiedBy>
  <cp:revision>2</cp:revision>
  <dcterms:created xsi:type="dcterms:W3CDTF">2017-03-29T19:31:00Z</dcterms:created>
  <dcterms:modified xsi:type="dcterms:W3CDTF">2017-03-29T19:31:00Z</dcterms:modified>
</cp:coreProperties>
</file>